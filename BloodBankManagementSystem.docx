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61E86" w14:textId="19660FF4" w:rsidR="00C6554A" w:rsidRDefault="00C6554A" w:rsidP="00C6554A">
      <w:pPr>
        <w:pStyle w:val="Photo"/>
        <w:rPr>
          <w:noProof/>
        </w:rPr>
      </w:pPr>
      <w:bookmarkStart w:id="0" w:name="_Toc321147149"/>
      <w:bookmarkStart w:id="1" w:name="_Toc318188227"/>
      <w:bookmarkStart w:id="2" w:name="_Toc318188327"/>
      <w:bookmarkStart w:id="3" w:name="_Toc318189312"/>
      <w:bookmarkStart w:id="4" w:name="_Toc321147011"/>
    </w:p>
    <w:p w14:paraId="495A7384" w14:textId="77777777" w:rsidR="00B37DE0" w:rsidRDefault="00B37DE0" w:rsidP="00C6554A">
      <w:pPr>
        <w:pStyle w:val="Photo"/>
        <w:rPr>
          <w:noProof/>
        </w:rPr>
      </w:pPr>
    </w:p>
    <w:p w14:paraId="27A7C6C7" w14:textId="77777777" w:rsidR="00B37DE0" w:rsidRDefault="00B37DE0" w:rsidP="00C6554A">
      <w:pPr>
        <w:pStyle w:val="Photo"/>
        <w:rPr>
          <w:noProof/>
        </w:rPr>
      </w:pPr>
    </w:p>
    <w:p w14:paraId="09601782" w14:textId="77777777" w:rsidR="00B37DE0" w:rsidRDefault="00B37DE0" w:rsidP="00C6554A">
      <w:pPr>
        <w:pStyle w:val="Photo"/>
        <w:rPr>
          <w:noProof/>
        </w:rPr>
      </w:pPr>
    </w:p>
    <w:p w14:paraId="4F026379" w14:textId="77777777" w:rsidR="00B37DE0" w:rsidRDefault="00B37DE0" w:rsidP="00C6554A">
      <w:pPr>
        <w:pStyle w:val="Photo"/>
        <w:rPr>
          <w:noProof/>
        </w:rPr>
      </w:pPr>
    </w:p>
    <w:p w14:paraId="3C351607" w14:textId="77777777" w:rsidR="00B37DE0" w:rsidRDefault="00B37DE0" w:rsidP="00C6554A">
      <w:pPr>
        <w:pStyle w:val="Photo"/>
        <w:rPr>
          <w:noProof/>
        </w:rPr>
      </w:pPr>
    </w:p>
    <w:p w14:paraId="7AF71885" w14:textId="77777777" w:rsidR="00B37DE0" w:rsidRDefault="00B37DE0" w:rsidP="00C6554A">
      <w:pPr>
        <w:pStyle w:val="Photo"/>
        <w:rPr>
          <w:noProof/>
        </w:rPr>
      </w:pPr>
    </w:p>
    <w:p w14:paraId="626C7EDE" w14:textId="77777777" w:rsidR="00B37DE0" w:rsidRDefault="00B37DE0" w:rsidP="00C6554A">
      <w:pPr>
        <w:pStyle w:val="Photo"/>
        <w:rPr>
          <w:noProof/>
        </w:rPr>
      </w:pPr>
    </w:p>
    <w:p w14:paraId="52B25D7A" w14:textId="77777777" w:rsidR="00B37DE0" w:rsidRDefault="00B37DE0" w:rsidP="00C6554A">
      <w:pPr>
        <w:pStyle w:val="Photo"/>
        <w:rPr>
          <w:noProof/>
        </w:rPr>
      </w:pPr>
    </w:p>
    <w:p w14:paraId="7B12F34B" w14:textId="77777777" w:rsidR="00B37DE0" w:rsidRDefault="00B37DE0" w:rsidP="00C6554A">
      <w:pPr>
        <w:pStyle w:val="Photo"/>
        <w:rPr>
          <w:noProof/>
        </w:rPr>
      </w:pPr>
    </w:p>
    <w:p w14:paraId="17316712" w14:textId="77777777" w:rsidR="00B37DE0" w:rsidRDefault="00B37DE0" w:rsidP="00C6554A">
      <w:pPr>
        <w:pStyle w:val="Photo"/>
        <w:rPr>
          <w:noProof/>
        </w:rPr>
      </w:pPr>
    </w:p>
    <w:p w14:paraId="220BE3F8" w14:textId="77777777" w:rsidR="00B37DE0" w:rsidRDefault="00B37DE0" w:rsidP="00C6554A">
      <w:pPr>
        <w:pStyle w:val="Photo"/>
        <w:rPr>
          <w:noProof/>
        </w:rPr>
      </w:pPr>
    </w:p>
    <w:p w14:paraId="4AD1AEEE" w14:textId="77777777" w:rsidR="00B37DE0" w:rsidRPr="008B5277" w:rsidRDefault="00B37DE0" w:rsidP="00C6554A">
      <w:pPr>
        <w:pStyle w:val="Photo"/>
      </w:pPr>
    </w:p>
    <w:bookmarkEnd w:id="0"/>
    <w:bookmarkEnd w:id="1"/>
    <w:bookmarkEnd w:id="2"/>
    <w:bookmarkEnd w:id="3"/>
    <w:bookmarkEnd w:id="4"/>
    <w:p w14:paraId="0F1E0440" w14:textId="1707982F" w:rsidR="00C6554A" w:rsidRDefault="00B37DE0" w:rsidP="00C6554A">
      <w:pPr>
        <w:pStyle w:val="Title"/>
      </w:pPr>
      <w:r w:rsidRPr="00B37DE0">
        <w:t>Blood Bank Management System</w:t>
      </w:r>
    </w:p>
    <w:p w14:paraId="3180AF8C" w14:textId="42239146" w:rsidR="00B37DE0" w:rsidRDefault="00B37DE0" w:rsidP="00B37DE0">
      <w:pPr>
        <w:pStyle w:val="Subtitle"/>
      </w:pPr>
    </w:p>
    <w:p w14:paraId="0D95D19C" w14:textId="0D744FBC" w:rsidR="00C6554A" w:rsidRPr="00D5413C" w:rsidRDefault="00B37DE0" w:rsidP="00B37DE0">
      <w:pPr>
        <w:pStyle w:val="Subtitle"/>
      </w:pPr>
      <w:r>
        <w:t>Technical Report</w:t>
      </w:r>
    </w:p>
    <w:p w14:paraId="6437DB15" w14:textId="47B33C6C" w:rsidR="00397A7B" w:rsidRDefault="00397A7B" w:rsidP="00C6554A">
      <w:pPr>
        <w:pStyle w:val="ContactInfo"/>
      </w:pPr>
      <w:r>
        <w:t>Arundat</w:t>
      </w:r>
      <w:r w:rsidR="007E46F7">
        <w:t>h</w:t>
      </w:r>
      <w:r>
        <w:t>i B</w:t>
      </w:r>
    </w:p>
    <w:p w14:paraId="0FC385A6" w14:textId="77777777" w:rsidR="00397A7B" w:rsidRDefault="00397A7B" w:rsidP="00C6554A">
      <w:pPr>
        <w:pStyle w:val="ContactInfo"/>
      </w:pPr>
      <w:r>
        <w:t>Sirpikha V C</w:t>
      </w:r>
    </w:p>
    <w:p w14:paraId="03F32925" w14:textId="77777777" w:rsidR="00397A7B" w:rsidRDefault="00397A7B" w:rsidP="00C6554A">
      <w:pPr>
        <w:pStyle w:val="ContactInfo"/>
      </w:pPr>
      <w:r>
        <w:t>Sherley Lazar</w:t>
      </w:r>
    </w:p>
    <w:p w14:paraId="479716A7" w14:textId="6DAFE826" w:rsidR="00C6554A" w:rsidRDefault="00397A7B" w:rsidP="00397A7B">
      <w:pPr>
        <w:pStyle w:val="ContactInfo"/>
      </w:pPr>
      <w:r>
        <w:t>Rashmi C R</w:t>
      </w:r>
      <w:r w:rsidR="00C6554A">
        <w:br w:type="page"/>
      </w:r>
    </w:p>
    <w:p w14:paraId="0A4CDB5D" w14:textId="59F3A6B1" w:rsidR="00C6554A" w:rsidRDefault="00B37DE0" w:rsidP="00C6554A">
      <w:pPr>
        <w:pStyle w:val="Heading1"/>
      </w:pPr>
      <w:r>
        <w:lastRenderedPageBreak/>
        <w:t>Introduction</w:t>
      </w:r>
    </w:p>
    <w:p w14:paraId="7652D121" w14:textId="49719972" w:rsidR="00B37DE0" w:rsidRDefault="00B37DE0" w:rsidP="00B37DE0">
      <w:r>
        <w:t xml:space="preserve">This system is termed as a </w:t>
      </w:r>
      <w:r w:rsidRPr="00B37DE0">
        <w:rPr>
          <w:b/>
          <w:bCs/>
        </w:rPr>
        <w:t>Blood Bank Management System (BBMS)</w:t>
      </w:r>
      <w:r>
        <w:t>. It is a digital movement trying to make blood donation processes more efficient and connect the donors with the recipients. This approach addresses the most glaring gaps of conventional blood bank operations. Such gaps include total dependency on physical records, inefficiency in linking the donors with recipients, and problems of data in handling blood. Digitization helps avoid human error, improves the accuracy of data, and promotes community participation.</w:t>
      </w:r>
    </w:p>
    <w:p w14:paraId="37827149" w14:textId="5D540D7A" w:rsidR="00C6554A" w:rsidRPr="00514122" w:rsidRDefault="00C6554A" w:rsidP="00B37DE0">
      <w:pPr>
        <w:pStyle w:val="ListBullet"/>
        <w:numPr>
          <w:ilvl w:val="0"/>
          <w:numId w:val="0"/>
        </w:numPr>
        <w:ind w:left="720"/>
      </w:pPr>
    </w:p>
    <w:p w14:paraId="2240DC75" w14:textId="07D04D56" w:rsidR="00C6554A" w:rsidRPr="00D5413C" w:rsidRDefault="00B37DE0" w:rsidP="00C6554A">
      <w:pPr>
        <w:pStyle w:val="Heading2"/>
      </w:pPr>
      <w:r>
        <w:t>Goals</w:t>
      </w:r>
    </w:p>
    <w:p w14:paraId="5B0F22B6" w14:textId="348B65EB" w:rsidR="00B37DE0" w:rsidRDefault="00B37DE0" w:rsidP="00B37DE0">
      <w:r>
        <w:t>The main BBMS goals are thus described as follows:</w:t>
      </w:r>
    </w:p>
    <w:p w14:paraId="6EB387BE" w14:textId="77777777" w:rsidR="00B37DE0" w:rsidRDefault="00B37DE0" w:rsidP="00B37DE0"/>
    <w:p w14:paraId="786B65E0" w14:textId="77777777" w:rsidR="00B37DE0" w:rsidRDefault="00B37DE0" w:rsidP="00B37DE0">
      <w:r>
        <w:t>- To streamline blood donation through quick linking of the donor and the recipient.</w:t>
      </w:r>
    </w:p>
    <w:p w14:paraId="4B304B45" w14:textId="77777777" w:rsidR="00B37DE0" w:rsidRDefault="00B37DE0" w:rsidP="00B37DE0">
      <w:r>
        <w:t>- To display in real time data regarding the availability of donors, the type of blood carried by the donors, and donation events.</w:t>
      </w:r>
    </w:p>
    <w:p w14:paraId="16C46A83" w14:textId="77777777" w:rsidR="00B37DE0" w:rsidRDefault="00B37DE0" w:rsidP="00B37DE0">
      <w:r>
        <w:t>- To increase public awareness of the need to donate blood.</w:t>
      </w:r>
    </w:p>
    <w:p w14:paraId="0836F245" w14:textId="77777777" w:rsidR="00B37DE0" w:rsidRDefault="00B37DE0" w:rsidP="00B37DE0">
      <w:r>
        <w:t>- To protect the confidentiality and secrecy of user information.</w:t>
      </w:r>
    </w:p>
    <w:p w14:paraId="3EF8E9E7" w14:textId="7C435DBB" w:rsidR="00B37DE0" w:rsidRDefault="00B37DE0" w:rsidP="00B37DE0">
      <w:r>
        <w:t xml:space="preserve">1. </w:t>
      </w:r>
      <w:r w:rsidRPr="00B37DE0">
        <w:rPr>
          <w:b/>
          <w:bCs/>
        </w:rPr>
        <w:t>User Registration and Login:</w:t>
      </w:r>
      <w:r>
        <w:t xml:space="preserve"> Implement a secure registration to be done by the donor as well as recipient, which will enable them access to their personal account</w:t>
      </w:r>
    </w:p>
    <w:p w14:paraId="6E321C88" w14:textId="2439B540" w:rsidR="00B37DE0" w:rsidRDefault="00B37DE0" w:rsidP="00B37DE0">
      <w:r>
        <w:t xml:space="preserve">2. </w:t>
      </w:r>
      <w:r w:rsidRPr="00B37DE0">
        <w:rPr>
          <w:b/>
          <w:bCs/>
        </w:rPr>
        <w:t>Profile Management:</w:t>
      </w:r>
      <w:r>
        <w:t xml:space="preserve"> Update the profile including information like blood type, contact details, and location</w:t>
      </w:r>
    </w:p>
    <w:p w14:paraId="137D708A" w14:textId="3F6FD834" w:rsidR="00B37DE0" w:rsidRDefault="00B37DE0" w:rsidP="00B37DE0">
      <w:r>
        <w:t xml:space="preserve">3. </w:t>
      </w:r>
      <w:r w:rsidRPr="00B37DE0">
        <w:rPr>
          <w:b/>
          <w:bCs/>
        </w:rPr>
        <w:t>Donor Search:</w:t>
      </w:r>
      <w:r>
        <w:rPr>
          <w:b/>
          <w:bCs/>
        </w:rPr>
        <w:t xml:space="preserve"> </w:t>
      </w:r>
      <w:r>
        <w:t>The system enables a user in searching a donor with specified criteria that includes blood type, location, and also urgency.</w:t>
      </w:r>
    </w:p>
    <w:p w14:paraId="4E531D99" w14:textId="532C6700" w:rsidR="00B37DE0" w:rsidRDefault="00B37DE0" w:rsidP="00B37DE0">
      <w:r>
        <w:t xml:space="preserve">4. </w:t>
      </w:r>
      <w:r w:rsidRPr="00B37DE0">
        <w:rPr>
          <w:b/>
          <w:bCs/>
        </w:rPr>
        <w:t>Community Posts:</w:t>
      </w:r>
      <w:r>
        <w:t xml:space="preserve"> You can create posts through the website, and information about blood donations is provided.</w:t>
      </w:r>
    </w:p>
    <w:p w14:paraId="65A34AA6" w14:textId="6FFCB8A9" w:rsidR="00B37DE0" w:rsidRDefault="00B37DE0" w:rsidP="00B37DE0">
      <w:r>
        <w:t xml:space="preserve">5. </w:t>
      </w:r>
      <w:r w:rsidRPr="00B37DE0">
        <w:rPr>
          <w:b/>
          <w:bCs/>
        </w:rPr>
        <w:t>Event Listings:</w:t>
      </w:r>
      <w:r>
        <w:rPr>
          <w:b/>
          <w:bCs/>
        </w:rPr>
        <w:t xml:space="preserve"> </w:t>
      </w:r>
      <w:r>
        <w:t>One finds details of the camps where blood donations are being organized.</w:t>
      </w:r>
    </w:p>
    <w:p w14:paraId="4473BADD" w14:textId="780450ED" w:rsidR="00B37DE0" w:rsidRDefault="00B37DE0" w:rsidP="00B37DE0">
      <w:r>
        <w:t xml:space="preserve">6. </w:t>
      </w:r>
      <w:r w:rsidRPr="00B37DE0">
        <w:rPr>
          <w:b/>
          <w:bCs/>
        </w:rPr>
        <w:t>Blood Donation Resources:</w:t>
      </w:r>
      <w:r>
        <w:rPr>
          <w:b/>
          <w:bCs/>
        </w:rPr>
        <w:t xml:space="preserve"> </w:t>
      </w:r>
      <w:r>
        <w:t>Materials are given related to blood donation to make people inspired and raise awareness about the cause.</w:t>
      </w:r>
    </w:p>
    <w:p w14:paraId="26D49417" w14:textId="77777777" w:rsidR="00B37DE0" w:rsidRDefault="00B37DE0" w:rsidP="00B37DE0"/>
    <w:p w14:paraId="44420E19" w14:textId="004875BB" w:rsidR="00B37DE0" w:rsidRDefault="00B37DE0" w:rsidP="00397A7B">
      <w:pPr>
        <w:pStyle w:val="Heading1"/>
      </w:pPr>
      <w:r>
        <w:lastRenderedPageBreak/>
        <w:t>Deployment</w:t>
      </w:r>
    </w:p>
    <w:p w14:paraId="3523A375" w14:textId="77777777" w:rsidR="00B37DE0" w:rsidRDefault="00B37DE0" w:rsidP="00B37DE0"/>
    <w:p w14:paraId="33429932" w14:textId="77777777" w:rsidR="00B37DE0" w:rsidRDefault="00B37DE0" w:rsidP="00B37DE0">
      <w:r>
        <w:t>It is a web approach that is used for frontend as well as backend development. Here, some of the key modules are:</w:t>
      </w:r>
    </w:p>
    <w:p w14:paraId="1CFBD6E7" w14:textId="2804E330" w:rsidR="00B37DE0" w:rsidRDefault="00B37DE0" w:rsidP="00B37DE0">
      <w:r>
        <w:t xml:space="preserve">- </w:t>
      </w:r>
      <w:r w:rsidRPr="00B37DE0">
        <w:rPr>
          <w:b/>
          <w:bCs/>
        </w:rPr>
        <w:t>Login and Authentication:</w:t>
      </w:r>
      <w:r>
        <w:t xml:space="preserve"> It makes safe access of the user profiles.</w:t>
      </w:r>
    </w:p>
    <w:p w14:paraId="04701731" w14:textId="527FCD39" w:rsidR="00B37DE0" w:rsidRDefault="00B37DE0" w:rsidP="00B37DE0">
      <w:r>
        <w:t xml:space="preserve">- </w:t>
      </w:r>
      <w:r w:rsidRPr="00B37DE0">
        <w:rPr>
          <w:b/>
          <w:bCs/>
        </w:rPr>
        <w:t>Registration:</w:t>
      </w:r>
      <w:r>
        <w:t xml:space="preserve"> It grabs all information from the users, such as name, contact numbers, and blood group.</w:t>
      </w:r>
    </w:p>
    <w:p w14:paraId="5B3659E9" w14:textId="5766CF1D" w:rsidR="00B37DE0" w:rsidRDefault="00B37DE0" w:rsidP="00B37DE0">
      <w:r>
        <w:t xml:space="preserve">- </w:t>
      </w:r>
      <w:r w:rsidRPr="00B37DE0">
        <w:rPr>
          <w:b/>
          <w:bCs/>
        </w:rPr>
        <w:t>Donor Search Module:</w:t>
      </w:r>
      <w:r>
        <w:t xml:space="preserve"> It filters donors based on their blood group and location for matching donors and recipients.</w:t>
      </w:r>
    </w:p>
    <w:p w14:paraId="4F2438CE" w14:textId="3A3084D5" w:rsidR="00B37DE0" w:rsidRDefault="00B37DE0" w:rsidP="00B37DE0">
      <w:r>
        <w:t>-</w:t>
      </w:r>
      <w:r w:rsidRPr="00B37DE0">
        <w:rPr>
          <w:b/>
          <w:bCs/>
        </w:rPr>
        <w:t>User Interface:</w:t>
      </w:r>
      <w:r>
        <w:rPr>
          <w:b/>
          <w:bCs/>
        </w:rPr>
        <w:t xml:space="preserve"> </w:t>
      </w:r>
      <w:r>
        <w:t>The design of a user interface to access the system's feature is easy to access by the users.</w:t>
      </w:r>
    </w:p>
    <w:p w14:paraId="3BA405A9" w14:textId="77777777" w:rsidR="00B37DE0" w:rsidRDefault="00B37DE0" w:rsidP="00B37DE0">
      <w:r>
        <w:t xml:space="preserve"> </w:t>
      </w:r>
    </w:p>
    <w:p w14:paraId="1E7A0188" w14:textId="73FE1118" w:rsidR="00B37DE0" w:rsidRPr="00397A7B" w:rsidRDefault="00B37DE0" w:rsidP="00397A7B">
      <w:pPr>
        <w:pStyle w:val="Heading2"/>
      </w:pPr>
      <w:r w:rsidRPr="00397A7B">
        <w:t>Code Snippets:</w:t>
      </w:r>
    </w:p>
    <w:p w14:paraId="49998FC7" w14:textId="6A2E6E9A" w:rsidR="00B37DE0" w:rsidRDefault="00B37DE0" w:rsidP="00B37DE0">
      <w:r>
        <w:t>-</w:t>
      </w:r>
      <w:r w:rsidRPr="00B37DE0">
        <w:rPr>
          <w:b/>
          <w:bCs/>
        </w:rPr>
        <w:t>Login:</w:t>
      </w:r>
    </w:p>
    <w:p w14:paraId="232DA92D" w14:textId="77777777" w:rsidR="00B37DE0" w:rsidRDefault="00B37DE0" w:rsidP="00B37DE0">
      <w:r>
        <w:t xml:space="preserve">  ```python</w:t>
      </w:r>
    </w:p>
    <w:p w14:paraId="29BFDBB2" w14:textId="77777777" w:rsidR="00B37DE0" w:rsidRDefault="00B37DE0" w:rsidP="00B37DE0">
      <w:r>
        <w:t xml:space="preserve">  def login(request):</w:t>
      </w:r>
    </w:p>
    <w:p w14:paraId="405C05EB" w14:textId="77777777" w:rsidR="00B37DE0" w:rsidRDefault="00B37DE0" w:rsidP="00B37DE0">
      <w:r>
        <w:t>if request.method == 'POST':</w:t>
      </w:r>
    </w:p>
    <w:p w14:paraId="255BE270" w14:textId="77777777" w:rsidR="00B37DE0" w:rsidRDefault="00B37DE0" w:rsidP="00B37DE0">
      <w:r>
        <w:t xml:space="preserve">           username = request.POST.get('username')</w:t>
      </w:r>
    </w:p>
    <w:p w14:paraId="510AA2E6" w14:textId="77777777" w:rsidR="00B37DE0" w:rsidRDefault="00B37DE0" w:rsidP="00B37DE0">
      <w:r>
        <w:t xml:space="preserve">           password = request.POST.get('password')</w:t>
      </w:r>
    </w:p>
    <w:p w14:paraId="201844F2" w14:textId="77777777" w:rsidR="00B37DE0" w:rsidRDefault="00B37DE0" w:rsidP="00B37DE0">
      <w:r>
        <w:t xml:space="preserve">           valid_user = authenticate(request, username=username, password=password)</w:t>
      </w:r>
    </w:p>
    <w:p w14:paraId="5E19C743" w14:textId="77777777" w:rsidR="00B37DE0" w:rsidRDefault="00B37DE0" w:rsidP="00B37DE0">
      <w:r>
        <w:t xml:space="preserve">           if valid_user is not None:</w:t>
      </w:r>
    </w:p>
    <w:p w14:paraId="1DFE3CE5" w14:textId="77777777" w:rsidR="00B37DE0" w:rsidRDefault="00B37DE0" w:rsidP="00B37DE0">
      <w:r>
        <w:t>auth_login(request, valid_user)</w:t>
      </w:r>
    </w:p>
    <w:p w14:paraId="3D72D1B7" w14:textId="77777777" w:rsidR="00B37DE0" w:rsidRDefault="00B37DE0" w:rsidP="00B37DE0">
      <w:r>
        <w:t xml:space="preserve">            return redirect(reverse_lazy('UserProfile:index'))</w:t>
      </w:r>
    </w:p>
    <w:p w14:paraId="78E43FFB" w14:textId="77777777" w:rsidR="00B37DE0" w:rsidRDefault="00B37DE0" w:rsidP="00B37DE0">
      <w:r>
        <w:t xml:space="preserve">        else:</w:t>
      </w:r>
    </w:p>
    <w:p w14:paraId="67776C9A" w14:textId="77777777" w:rsidR="00B37DE0" w:rsidRDefault="00B37DE0" w:rsidP="00B37DE0">
      <w:r>
        <w:t xml:space="preserve">            return HttpResponse("wrong information")</w:t>
      </w:r>
    </w:p>
    <w:p w14:paraId="6B8E49DA" w14:textId="77777777" w:rsidR="00B37DE0" w:rsidRDefault="00B37DE0" w:rsidP="00B37DE0">
      <w:r>
        <w:t xml:space="preserve">    return render(request, 'UserProfile/login.html')</w:t>
      </w:r>
    </w:p>
    <w:p w14:paraId="4CB41E57" w14:textId="77777777" w:rsidR="00B37DE0" w:rsidRDefault="00B37DE0" w:rsidP="00B37DE0">
      <w:r>
        <w:t>```</w:t>
      </w:r>
    </w:p>
    <w:p w14:paraId="34FCCA0B" w14:textId="3FE92A2B" w:rsidR="00B37DE0" w:rsidRPr="00B37DE0" w:rsidRDefault="00B37DE0" w:rsidP="00B37DE0">
      <w:pPr>
        <w:rPr>
          <w:b/>
          <w:bCs/>
        </w:rPr>
      </w:pPr>
      <w:r>
        <w:lastRenderedPageBreak/>
        <w:t>-</w:t>
      </w:r>
      <w:r w:rsidRPr="00B37DE0">
        <w:rPr>
          <w:b/>
          <w:bCs/>
        </w:rPr>
        <w:t>Donor Search:</w:t>
      </w:r>
    </w:p>
    <w:p w14:paraId="60DFEB0D" w14:textId="77777777" w:rsidR="00B37DE0" w:rsidRDefault="00B37DE0" w:rsidP="00B37DE0">
      <w:r>
        <w:t>```python</w:t>
      </w:r>
    </w:p>
    <w:p w14:paraId="09493083" w14:textId="77777777" w:rsidR="00B37DE0" w:rsidRDefault="00B37DE0" w:rsidP="00B37DE0">
      <w:r>
        <w:t xml:space="preserve">  def search_donor(request):</w:t>
      </w:r>
    </w:p>
    <w:p w14:paraId="57D6BC73" w14:textId="77777777" w:rsidR="00B37DE0" w:rsidRDefault="00B37DE0" w:rsidP="00B37DE0">
      <w:r>
        <w:t xml:space="preserve">      userprofile = UserProfile.objects.all()</w:t>
      </w:r>
    </w:p>
    <w:p w14:paraId="64085DB8" w14:textId="77777777" w:rsidR="00B37DE0" w:rsidRDefault="00B37DE0" w:rsidP="00B37DE0">
      <w:r>
        <w:t xml:space="preserve">      if request.method == "POST":</w:t>
      </w:r>
    </w:p>
    <w:p w14:paraId="300042CC" w14:textId="77777777" w:rsidR="00B37DE0" w:rsidRDefault="00B37DE0" w:rsidP="00B37DE0">
      <w:r>
        <w:t xml:space="preserve">          blood_group = request.POST.get("blood")</w:t>
      </w:r>
    </w:p>
    <w:p w14:paraId="150F559E" w14:textId="77777777" w:rsidR="00B37DE0" w:rsidRDefault="00B37DE0" w:rsidP="00B37DE0">
      <w:r>
        <w:t xml:space="preserve">          location = request.POST.get("location")</w:t>
      </w:r>
    </w:p>
    <w:p w14:paraId="08544925" w14:textId="77777777" w:rsidR="00B37DE0" w:rsidRDefault="00B37DE0" w:rsidP="00B37DE0">
      <w:r>
        <w:t xml:space="preserve">          userprofile = UserProfile.objects.filter(bloodGroup__contains=blood_group,</w:t>
      </w:r>
    </w:p>
    <w:p w14:paraId="2486D381" w14:textId="77777777" w:rsidR="00B37DE0" w:rsidRDefault="00B37DE0" w:rsidP="00B37DE0">
      <w:r>
        <w:t xml:space="preserve">                                                  city__contains=location)</w:t>
      </w:r>
    </w:p>
    <w:p w14:paraId="636CC524" w14:textId="77777777" w:rsidR="00B37DE0" w:rsidRDefault="00B37DE0" w:rsidP="00B37DE0">
      <w:r>
        <w:t>context = {'userprofile': userprofile}</w:t>
      </w:r>
    </w:p>
    <w:p w14:paraId="5ED3E8A4" w14:textId="77777777" w:rsidR="00B37DE0" w:rsidRDefault="00B37DE0" w:rsidP="00B37DE0">
      <w:r>
        <w:t xml:space="preserve">          return render(request, 'UserProfile/search.html', context)</w:t>
      </w:r>
    </w:p>
    <w:p w14:paraId="0290D15F" w14:textId="77777777" w:rsidR="00B37DE0" w:rsidRDefault="00B37DE0" w:rsidP="00B37DE0">
      <w:r>
        <w:t xml:space="preserve">      context = {'userprofile': userprofile}</w:t>
      </w:r>
    </w:p>
    <w:p w14:paraId="08BCCB4F" w14:textId="77777777" w:rsidR="00B37DE0" w:rsidRDefault="00B37DE0" w:rsidP="00B37DE0">
      <w:r>
        <w:t xml:space="preserve">      return render(request, 'UserProfile/search.html', context)</w:t>
      </w:r>
    </w:p>
    <w:p w14:paraId="4DD0461B" w14:textId="77777777" w:rsidR="00B37DE0" w:rsidRDefault="00B37DE0" w:rsidP="00B37DE0">
      <w:r>
        <w:t xml:space="preserve">  ```</w:t>
      </w:r>
    </w:p>
    <w:p w14:paraId="6EBB7F24" w14:textId="77777777" w:rsidR="00397A7B" w:rsidRDefault="00397A7B" w:rsidP="00B37DE0"/>
    <w:p w14:paraId="46AA92C6" w14:textId="38EBCD56" w:rsidR="00397A7B" w:rsidRDefault="00397A7B" w:rsidP="00397A7B">
      <w:pPr>
        <w:pStyle w:val="Heading2"/>
      </w:pPr>
      <w:r>
        <w:t>How To Run the Project</w:t>
      </w:r>
    </w:p>
    <w:p w14:paraId="503A377B" w14:textId="77777777" w:rsidR="00397A7B" w:rsidRPr="00397A7B" w:rsidRDefault="00397A7B" w:rsidP="00397A7B">
      <w:pPr>
        <w:numPr>
          <w:ilvl w:val="0"/>
          <w:numId w:val="16"/>
        </w:numPr>
        <w:rPr>
          <w:lang w:val="en-IN"/>
        </w:rPr>
      </w:pPr>
      <w:r w:rsidRPr="00397A7B">
        <w:rPr>
          <w:lang w:val="en-IN"/>
        </w:rPr>
        <w:t>Clone/Download the project.</w:t>
      </w:r>
    </w:p>
    <w:p w14:paraId="646F5B33" w14:textId="551D5B03" w:rsidR="00397A7B" w:rsidRPr="00397A7B" w:rsidRDefault="00397A7B" w:rsidP="00397A7B">
      <w:pPr>
        <w:numPr>
          <w:ilvl w:val="0"/>
          <w:numId w:val="16"/>
        </w:numPr>
        <w:rPr>
          <w:lang w:val="en-IN"/>
        </w:rPr>
      </w:pPr>
      <w:r w:rsidRPr="00397A7B">
        <w:rPr>
          <w:lang w:val="en-IN"/>
        </w:rPr>
        <w:t>Go to the project folder where manage.py is located.</w:t>
      </w:r>
    </w:p>
    <w:p w14:paraId="1F0A947D" w14:textId="77777777" w:rsidR="00397A7B" w:rsidRPr="00397A7B" w:rsidRDefault="00397A7B" w:rsidP="00397A7B">
      <w:pPr>
        <w:numPr>
          <w:ilvl w:val="0"/>
          <w:numId w:val="16"/>
        </w:numPr>
        <w:rPr>
          <w:lang w:val="en-IN"/>
        </w:rPr>
      </w:pPr>
      <w:r w:rsidRPr="00397A7B">
        <w:rPr>
          <w:lang w:val="en-IN"/>
        </w:rPr>
        <w:t>create and activate virtual environment.</w:t>
      </w:r>
    </w:p>
    <w:p w14:paraId="73EF3488" w14:textId="77777777" w:rsidR="00397A7B" w:rsidRPr="00397A7B" w:rsidRDefault="00397A7B" w:rsidP="00397A7B">
      <w:pPr>
        <w:numPr>
          <w:ilvl w:val="0"/>
          <w:numId w:val="16"/>
        </w:numPr>
        <w:rPr>
          <w:lang w:val="en-IN"/>
        </w:rPr>
      </w:pPr>
      <w:r w:rsidRPr="00397A7B">
        <w:rPr>
          <w:lang w:val="en-IN"/>
        </w:rPr>
        <w:t>run this command in terminal: pip install -r requirements.txt</w:t>
      </w:r>
    </w:p>
    <w:p w14:paraId="3ABF3D4B" w14:textId="77777777" w:rsidR="00397A7B" w:rsidRPr="00397A7B" w:rsidRDefault="00397A7B" w:rsidP="00397A7B">
      <w:pPr>
        <w:numPr>
          <w:ilvl w:val="0"/>
          <w:numId w:val="16"/>
        </w:numPr>
        <w:rPr>
          <w:lang w:val="en-IN"/>
        </w:rPr>
      </w:pPr>
      <w:r w:rsidRPr="00397A7B">
        <w:rPr>
          <w:lang w:val="en-IN"/>
        </w:rPr>
        <w:t>the above command will install all packages required to run the project.</w:t>
      </w:r>
    </w:p>
    <w:p w14:paraId="559F31B3" w14:textId="77777777" w:rsidR="00397A7B" w:rsidRPr="00397A7B" w:rsidRDefault="00397A7B" w:rsidP="00397A7B">
      <w:pPr>
        <w:numPr>
          <w:ilvl w:val="0"/>
          <w:numId w:val="16"/>
        </w:numPr>
        <w:rPr>
          <w:lang w:val="en-IN"/>
        </w:rPr>
      </w:pPr>
      <w:r w:rsidRPr="00397A7B">
        <w:rPr>
          <w:lang w:val="en-IN"/>
        </w:rPr>
        <w:t>run python manage.py migrate</w:t>
      </w:r>
    </w:p>
    <w:p w14:paraId="5742767E" w14:textId="0F387F53" w:rsidR="00397A7B" w:rsidRPr="00397A7B" w:rsidRDefault="00397A7B" w:rsidP="00397A7B">
      <w:pPr>
        <w:numPr>
          <w:ilvl w:val="0"/>
          <w:numId w:val="16"/>
        </w:numPr>
        <w:rPr>
          <w:lang w:val="en-IN"/>
        </w:rPr>
      </w:pPr>
      <w:r w:rsidRPr="00397A7B">
        <w:rPr>
          <w:lang w:val="en-IN"/>
        </w:rPr>
        <w:t xml:space="preserve">run python manage.py </w:t>
      </w:r>
      <w:r w:rsidRPr="00397A7B">
        <w:rPr>
          <w:lang w:val="en-IN"/>
        </w:rPr>
        <w:t>runserv</w:t>
      </w:r>
      <w:r>
        <w:rPr>
          <w:lang w:val="en-IN"/>
        </w:rPr>
        <w:t>er</w:t>
      </w:r>
    </w:p>
    <w:p w14:paraId="2BC8B124" w14:textId="77777777" w:rsidR="00397A7B" w:rsidRPr="00397A7B" w:rsidRDefault="00397A7B" w:rsidP="00397A7B">
      <w:pPr>
        <w:numPr>
          <w:ilvl w:val="0"/>
          <w:numId w:val="16"/>
        </w:numPr>
        <w:rPr>
          <w:lang w:val="en-IN"/>
        </w:rPr>
      </w:pPr>
      <w:r w:rsidRPr="00397A7B">
        <w:rPr>
          <w:lang w:val="en-IN"/>
        </w:rPr>
        <w:t>go to </w:t>
      </w:r>
      <w:hyperlink r:id="rId7" w:history="1">
        <w:r w:rsidRPr="00397A7B">
          <w:rPr>
            <w:rStyle w:val="Hyperlink"/>
            <w:lang w:val="en-IN"/>
          </w:rPr>
          <w:t>http://127.0.0.1:8000/</w:t>
        </w:r>
      </w:hyperlink>
    </w:p>
    <w:p w14:paraId="7F5F1C06" w14:textId="77777777" w:rsidR="00397A7B" w:rsidRPr="00397A7B" w:rsidRDefault="00397A7B" w:rsidP="00397A7B"/>
    <w:p w14:paraId="4A1E5151" w14:textId="146F8E43" w:rsidR="00B37DE0" w:rsidRDefault="00B37DE0" w:rsidP="00397A7B">
      <w:pPr>
        <w:pStyle w:val="Heading1"/>
      </w:pPr>
      <w:r>
        <w:lastRenderedPageBreak/>
        <w:t>Scope and Limitations</w:t>
      </w:r>
    </w:p>
    <w:p w14:paraId="082260FA" w14:textId="77777777" w:rsidR="00B37DE0" w:rsidRDefault="00B37DE0" w:rsidP="00B37DE0"/>
    <w:p w14:paraId="53EEE5D2" w14:textId="38FD97FB" w:rsidR="00B37DE0" w:rsidRDefault="00B37DE0" w:rsidP="00B37DE0">
      <w:r>
        <w:t>This project will encompass developing an all-inclusive digital platform that makes the processes of blood donation more efficient and secure. This way, the users will be able to easily search for donors and information about them and keep abreast of community events involving blood donation.</w:t>
      </w:r>
    </w:p>
    <w:p w14:paraId="0EF395CA" w14:textId="204FE3AA" w:rsidR="00B37DE0" w:rsidRPr="00397A7B" w:rsidRDefault="00B37DE0" w:rsidP="00397A7B">
      <w:pPr>
        <w:pStyle w:val="Heading2"/>
      </w:pPr>
      <w:r w:rsidRPr="00397A7B">
        <w:t>Limitations</w:t>
      </w:r>
    </w:p>
    <w:p w14:paraId="6C815743" w14:textId="77777777" w:rsidR="00397A7B" w:rsidRDefault="00397A7B" w:rsidP="00B37DE0"/>
    <w:p w14:paraId="31C61A76" w14:textId="34C45F1B" w:rsidR="00B37DE0" w:rsidRDefault="00B37DE0" w:rsidP="00B37DE0">
      <w:r>
        <w:t>The most important limitations are as follows:</w:t>
      </w:r>
    </w:p>
    <w:p w14:paraId="17F1DD90" w14:textId="77777777" w:rsidR="00B37DE0" w:rsidRDefault="00B37DE0" w:rsidP="00B37DE0">
      <w:r>
        <w:t>- Ensuring data security in the protection of user profiles and details like contact information.</w:t>
      </w:r>
    </w:p>
    <w:p w14:paraId="75FDAA42" w14:textId="199F2E8C" w:rsidR="00B37DE0" w:rsidRDefault="00B37DE0" w:rsidP="00B37DE0">
      <w:r>
        <w:t>- All the authenticating mechanisms for users must be present within the system to ensure that this one has not been accessed improperly.</w:t>
      </w:r>
    </w:p>
    <w:p w14:paraId="1F798CEE" w14:textId="2581FA35" w:rsidR="00B37DE0" w:rsidRDefault="00B37DE0" w:rsidP="00397A7B">
      <w:pPr>
        <w:pStyle w:val="Heading1"/>
      </w:pPr>
      <w:r>
        <w:t>Assumptions and Hypotheses</w:t>
      </w:r>
    </w:p>
    <w:p w14:paraId="1520501E" w14:textId="77777777" w:rsidR="00B37DE0" w:rsidRDefault="00B37DE0" w:rsidP="00B37DE0">
      <w:r>
        <w:t>- Users will share their contact details to enhance the community.</w:t>
      </w:r>
    </w:p>
    <w:p w14:paraId="13AE5795" w14:textId="77777777" w:rsidR="00B37DE0" w:rsidRDefault="00B37DE0" w:rsidP="00B37DE0">
      <w:r>
        <w:t>- It shortens the time it takes to find a suitable donor on the site.</w:t>
      </w:r>
    </w:p>
    <w:p w14:paraId="2262A9F3" w14:textId="77777777" w:rsidR="00B37DE0" w:rsidRDefault="00B37DE0" w:rsidP="00B37DE0">
      <w:r>
        <w:t>- Blood donation will surely increase because the system seems to advocate for convenience and learning resources.</w:t>
      </w:r>
    </w:p>
    <w:p w14:paraId="3E1E994F" w14:textId="0C7FA9B4" w:rsidR="00B37DE0" w:rsidRDefault="00B37DE0" w:rsidP="00397A7B">
      <w:pPr>
        <w:pStyle w:val="Heading1"/>
      </w:pPr>
      <w:r>
        <w:t>Significance of the Problem</w:t>
      </w:r>
    </w:p>
    <w:p w14:paraId="36EC30DC" w14:textId="77777777" w:rsidR="00B37DE0" w:rsidRDefault="00B37DE0" w:rsidP="00B37DE0"/>
    <w:p w14:paraId="1E1B3480" w14:textId="77777777" w:rsidR="00B37DE0" w:rsidRDefault="00B37DE0" w:rsidP="00B37DE0">
      <w:r>
        <w:t>The Blood Bank Management System addresses a range of vital problems:</w:t>
      </w:r>
    </w:p>
    <w:p w14:paraId="14B9DE68" w14:textId="77777777" w:rsidR="00B37DE0" w:rsidRDefault="00B37DE0" w:rsidP="00B37DE0"/>
    <w:p w14:paraId="3995EF55" w14:textId="0437EEAF" w:rsidR="00B37DE0" w:rsidRDefault="00B37DE0" w:rsidP="00B37DE0">
      <w:r>
        <w:t xml:space="preserve">- </w:t>
      </w:r>
      <w:r w:rsidRPr="00B37DE0">
        <w:rPr>
          <w:b/>
          <w:bCs/>
        </w:rPr>
        <w:t>Productivity:</w:t>
      </w:r>
      <w:r>
        <w:t xml:space="preserve"> This platform saves the time it takes to trace back the blood donors, which is a matter of much urgency in the case of emergencies.</w:t>
      </w:r>
    </w:p>
    <w:p w14:paraId="480B6885" w14:textId="70CC5B54" w:rsidR="00B37DE0" w:rsidRDefault="00B37DE0" w:rsidP="00B37DE0">
      <w:r>
        <w:t xml:space="preserve">- </w:t>
      </w:r>
      <w:r w:rsidRPr="00B37DE0">
        <w:rPr>
          <w:b/>
          <w:bCs/>
        </w:rPr>
        <w:t>Campaign and awareness:</w:t>
      </w:r>
      <w:r>
        <w:t xml:space="preserve"> The information of education material through this platform will raise higher awareness about the necessity of blood donation.</w:t>
      </w:r>
    </w:p>
    <w:p w14:paraId="78B58B95" w14:textId="6AD8A8B6" w:rsidR="00B37DE0" w:rsidRDefault="00B37DE0" w:rsidP="00B37DE0">
      <w:r>
        <w:lastRenderedPageBreak/>
        <w:t xml:space="preserve">- </w:t>
      </w:r>
      <w:r w:rsidRPr="00B37DE0">
        <w:rPr>
          <w:b/>
          <w:bCs/>
        </w:rPr>
        <w:t>Community involvement:</w:t>
      </w:r>
      <w:r>
        <w:t xml:space="preserve"> The BBMS is increasing doner participation through its community base function like posts and updates.</w:t>
      </w:r>
    </w:p>
    <w:p w14:paraId="67B8C817" w14:textId="77777777" w:rsidR="00B37DE0" w:rsidRDefault="00B37DE0" w:rsidP="00B37DE0"/>
    <w:p w14:paraId="36E10907" w14:textId="6B3452FF" w:rsidR="00B37DE0" w:rsidRDefault="00B37DE0" w:rsidP="00397A7B">
      <w:pPr>
        <w:pStyle w:val="Heading1"/>
      </w:pPr>
      <w:r>
        <w:t>Conclusion</w:t>
      </w:r>
    </w:p>
    <w:p w14:paraId="72240FE1" w14:textId="77777777" w:rsidR="00B37DE0" w:rsidRDefault="00B37DE0" w:rsidP="00B37DE0"/>
    <w:p w14:paraId="6C822FBC" w14:textId="77777777" w:rsidR="00B37DE0" w:rsidRDefault="00B37DE0" w:rsidP="00B37DE0">
      <w:r>
        <w:t>The Blood Bank Management System is a new development in the redesign of the traditional blood donation process. It provides an effective, efficient, and community-driven interface that enables the connection of donors with recipients in real-time. Its features include donor search, profile management, and education packages that make the whole general process of blood donations more effective, thus contributing to better health outcomes and stronger community engagement.</w:t>
      </w:r>
    </w:p>
    <w:p w14:paraId="596E2905" w14:textId="77777777" w:rsidR="00B37DE0" w:rsidRDefault="00B37DE0" w:rsidP="00B37DE0"/>
    <w:p w14:paraId="72288A0B" w14:textId="77777777" w:rsidR="00B37DE0" w:rsidRDefault="00B37DE0" w:rsidP="00B37DE0">
      <w:r>
        <w:t>This system, if implemented successfully, would hugely affect the way things are managed when it comes to blood donations and may, in its own way, end up saving lives due to timely and accurate matching.</w:t>
      </w:r>
    </w:p>
    <w:p w14:paraId="5E14B0AC" w14:textId="4F6D70C0" w:rsidR="00000000" w:rsidRDefault="00000000" w:rsidP="00B37DE0"/>
    <w:sectPr w:rsidR="002C74C0">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095173" w14:textId="77777777" w:rsidR="00225F2A" w:rsidRDefault="00225F2A" w:rsidP="00C6554A">
      <w:pPr>
        <w:spacing w:before="0" w:after="0" w:line="240" w:lineRule="auto"/>
      </w:pPr>
      <w:r>
        <w:separator/>
      </w:r>
    </w:p>
  </w:endnote>
  <w:endnote w:type="continuationSeparator" w:id="0">
    <w:p w14:paraId="242243FE" w14:textId="77777777" w:rsidR="00225F2A" w:rsidRDefault="00225F2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92458" w14:textId="77777777" w:rsidR="0000000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7487F0" w14:textId="77777777" w:rsidR="00225F2A" w:rsidRDefault="00225F2A" w:rsidP="00C6554A">
      <w:pPr>
        <w:spacing w:before="0" w:after="0" w:line="240" w:lineRule="auto"/>
      </w:pPr>
      <w:r>
        <w:separator/>
      </w:r>
    </w:p>
  </w:footnote>
  <w:footnote w:type="continuationSeparator" w:id="0">
    <w:p w14:paraId="4EC0265A" w14:textId="77777777" w:rsidR="00225F2A" w:rsidRDefault="00225F2A"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0627EF"/>
    <w:multiLevelType w:val="multilevel"/>
    <w:tmpl w:val="68D0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4358767">
    <w:abstractNumId w:val="9"/>
  </w:num>
  <w:num w:numId="2" w16cid:durableId="1904675646">
    <w:abstractNumId w:val="8"/>
  </w:num>
  <w:num w:numId="3" w16cid:durableId="1958179679">
    <w:abstractNumId w:val="8"/>
  </w:num>
  <w:num w:numId="4" w16cid:durableId="1246575903">
    <w:abstractNumId w:val="9"/>
  </w:num>
  <w:num w:numId="5" w16cid:durableId="202257036">
    <w:abstractNumId w:val="12"/>
  </w:num>
  <w:num w:numId="6" w16cid:durableId="1058552674">
    <w:abstractNumId w:val="10"/>
  </w:num>
  <w:num w:numId="7" w16cid:durableId="1035302556">
    <w:abstractNumId w:val="11"/>
  </w:num>
  <w:num w:numId="8" w16cid:durableId="1892186451">
    <w:abstractNumId w:val="7"/>
  </w:num>
  <w:num w:numId="9" w16cid:durableId="1661687698">
    <w:abstractNumId w:val="6"/>
  </w:num>
  <w:num w:numId="10" w16cid:durableId="1976983683">
    <w:abstractNumId w:val="5"/>
  </w:num>
  <w:num w:numId="11" w16cid:durableId="259140351">
    <w:abstractNumId w:val="4"/>
  </w:num>
  <w:num w:numId="12" w16cid:durableId="1559246093">
    <w:abstractNumId w:val="3"/>
  </w:num>
  <w:num w:numId="13" w16cid:durableId="2128968095">
    <w:abstractNumId w:val="2"/>
  </w:num>
  <w:num w:numId="14" w16cid:durableId="2113817820">
    <w:abstractNumId w:val="1"/>
  </w:num>
  <w:num w:numId="15" w16cid:durableId="759565624">
    <w:abstractNumId w:val="0"/>
  </w:num>
  <w:num w:numId="16" w16cid:durableId="8974012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DE0"/>
    <w:rsid w:val="001906BC"/>
    <w:rsid w:val="00225F2A"/>
    <w:rsid w:val="002554CD"/>
    <w:rsid w:val="00293B83"/>
    <w:rsid w:val="002B4294"/>
    <w:rsid w:val="00333D0D"/>
    <w:rsid w:val="00397A7B"/>
    <w:rsid w:val="004C049F"/>
    <w:rsid w:val="005000E2"/>
    <w:rsid w:val="005C4964"/>
    <w:rsid w:val="006A3CE7"/>
    <w:rsid w:val="007E46F7"/>
    <w:rsid w:val="00B37DE0"/>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BBF9F8"/>
  <w15:chartTrackingRefBased/>
  <w15:docId w15:val="{72CD6303-4B70-494C-BADE-843DEA50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397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86399">
      <w:bodyDiv w:val="1"/>
      <w:marLeft w:val="0"/>
      <w:marRight w:val="0"/>
      <w:marTop w:val="0"/>
      <w:marBottom w:val="0"/>
      <w:divBdr>
        <w:top w:val="none" w:sz="0" w:space="0" w:color="auto"/>
        <w:left w:val="none" w:sz="0" w:space="0" w:color="auto"/>
        <w:bottom w:val="none" w:sz="0" w:space="0" w:color="auto"/>
        <w:right w:val="none" w:sz="0" w:space="0" w:color="auto"/>
      </w:divBdr>
    </w:div>
    <w:div w:id="204952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127.0.0.1:8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rley\AppData\Local\Microsoft\Office\16.0\DTS\en-IN%7bA5FE7EAD-EAA6-40ED-A520-FEE36BB00CD1%7d\%7b6310DC6B-B90E-452D-9AE0-D60CAA1A2015%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{6310DC6B-B90E-452D-9AE0-D60CAA1A2015}tf02835058_win32</Template>
  <TotalTime>19</TotalTime>
  <Pages>6</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Sherley</dc:creator>
  <cp:keywords/>
  <dc:description/>
  <cp:lastModifiedBy>Samuel Lazar</cp:lastModifiedBy>
  <cp:revision>2</cp:revision>
  <dcterms:created xsi:type="dcterms:W3CDTF">2024-09-27T06:14:00Z</dcterms:created>
  <dcterms:modified xsi:type="dcterms:W3CDTF">2024-09-27T06:35:00Z</dcterms:modified>
</cp:coreProperties>
</file>